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1FB2" w:rsidRDefault="00091FB2">
      <w:pPr>
        <w:rPr>
          <w:rFonts w:ascii="Arial Black" w:hAnsi="Arial Black" w:cs="Arial Black"/>
          <w:color w:val="5C2350"/>
          <w:sz w:val="286"/>
          <w:szCs w:val="286"/>
          <w:lang w:val="en-US"/>
        </w:rPr>
      </w:pPr>
      <w:r>
        <w:rPr>
          <w:rFonts w:ascii="Arial Black" w:hAnsi="Arial Black" w:cs="Arial Black"/>
          <w:color w:val="5C2350"/>
          <w:sz w:val="286"/>
          <w:szCs w:val="286"/>
          <w:lang w:val="en-US"/>
        </w:rPr>
        <w:t>Menerima Jasa :</w:t>
      </w:r>
    </w:p>
    <w:p w:rsidR="00091FB2" w:rsidRDefault="00091FB2">
      <w:pPr>
        <w:tabs>
          <w:tab w:val="left" w:pos="13483"/>
        </w:tabs>
        <w:ind w:left="1984" w:hanging="1984"/>
        <w:rPr>
          <w:rFonts w:ascii="Arial Black" w:hAnsi="Arial Black" w:cs="Arial Black"/>
          <w:color w:val="5C2350"/>
          <w:sz w:val="286"/>
          <w:szCs w:val="286"/>
          <w:lang w:val="en-US"/>
        </w:rPr>
      </w:pPr>
      <w:r>
        <w:rPr>
          <w:rFonts w:ascii="Arial Black" w:hAnsi="Arial Black" w:cs="Arial Black"/>
          <w:color w:val="5C2350"/>
          <w:sz w:val="286"/>
          <w:szCs w:val="286"/>
          <w:lang w:val="en-US"/>
        </w:rPr>
        <w:t>Cuci Kering</w:t>
      </w:r>
    </w:p>
    <w:p w:rsidR="00091FB2" w:rsidRDefault="00091FB2">
      <w:pPr>
        <w:tabs>
          <w:tab w:val="left" w:pos="13483"/>
        </w:tabs>
        <w:ind w:left="1984" w:hanging="1984"/>
        <w:rPr>
          <w:rFonts w:ascii="Arial Black" w:hAnsi="Arial Black" w:cs="Arial Black"/>
          <w:color w:val="5C2350"/>
          <w:sz w:val="286"/>
          <w:szCs w:val="286"/>
          <w:lang w:val="en-US"/>
        </w:rPr>
      </w:pPr>
      <w:r>
        <w:rPr>
          <w:rFonts w:ascii="Arial Black" w:hAnsi="Arial Black" w:cs="Arial Black"/>
          <w:color w:val="5C2350"/>
          <w:sz w:val="286"/>
          <w:szCs w:val="286"/>
          <w:lang w:val="en-US"/>
        </w:rPr>
        <w:t>Seterika</w:t>
      </w:r>
    </w:p>
    <w:p w:rsidR="00091FB2" w:rsidRDefault="00091FB2">
      <w:pPr>
        <w:tabs>
          <w:tab w:val="left" w:pos="13483"/>
        </w:tabs>
        <w:ind w:left="1984" w:hanging="1984"/>
        <w:rPr>
          <w:rFonts w:cstheme="minorBidi"/>
          <w:color w:val="auto"/>
          <w:kern w:val="0"/>
          <w:sz w:val="24"/>
          <w:szCs w:val="24"/>
        </w:rPr>
      </w:pPr>
      <w:r>
        <w:rPr>
          <w:rFonts w:ascii="Arial Black" w:hAnsi="Arial Black" w:cs="Arial Black"/>
          <w:color w:val="5C2350"/>
          <w:sz w:val="286"/>
          <w:szCs w:val="286"/>
          <w:lang w:val="en-US"/>
        </w:rPr>
        <w:t>Cuci Kering + Seterika</w:t>
      </w:r>
    </w:p>
    <w:p w:rsidR="00091FB2" w:rsidRDefault="00091FB2">
      <w:pPr>
        <w:rPr>
          <w:rFonts w:cstheme="minorBidi"/>
          <w:color w:val="auto"/>
          <w:kern w:val="0"/>
          <w:sz w:val="24"/>
          <w:szCs w:val="24"/>
        </w:rPr>
      </w:pPr>
    </w:p>
    <w:sectPr w:rsidR="00091FB2" w:rsidSect="00091FB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noLineBreaksAfter w:lang="ja-JP" w:val="$([\egikmoqsuwy{¢’"/>
  <w:noLineBreaksBefore w:lang="ja-JP" w:val="!%),.:;?@ABCDEFGHIJKRSTUX[]bfhjlnprtvxz}¡£¤¥§¨©ª«¬­®¯°ÁÞßáãåìñŒŸŽƒ–‘‚“‡•…‹"/>
  <w:doNotValidateAgainstSchema/>
  <w:doNotDemarcateInvalidXml/>
  <w:endnotePr>
    <w:pos w:val="sectEnd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91FB2"/>
    <w:rsid w:val="00091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overflowPunct w:val="0"/>
      <w:autoSpaceDE w:val="0"/>
      <w:autoSpaceDN w:val="0"/>
      <w:adjustRightInd w:val="0"/>
      <w:spacing w:after="120" w:line="285" w:lineRule="auto"/>
    </w:pPr>
    <w:rPr>
      <w:rFonts w:ascii="Calibri" w:hAnsi="Calibri" w:cs="Calibri"/>
      <w:color w:val="000000"/>
      <w:kern w:val="28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0</cp:revision>
</cp:coreProperties>
</file>